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07ED" w14:textId="6CD3B2BE" w:rsidR="00E81978" w:rsidRPr="00AB5BA3" w:rsidRDefault="00000000">
      <w:pPr>
        <w:pStyle w:val="Ttulo"/>
      </w:pPr>
      <w:sdt>
        <w:sdtPr>
          <w:alias w:val="Título:"/>
          <w:tag w:val="Título:"/>
          <w:id w:val="726351117"/>
          <w:placeholder>
            <w:docPart w:val="03864E023F584566BD19A64909C8E6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648AD">
            <w:t>PROGRAMACION MOVIL</w:t>
          </w:r>
        </w:sdtContent>
      </w:sdt>
    </w:p>
    <w:p w14:paraId="3A8FDDA0" w14:textId="0E279850" w:rsidR="00B823AA" w:rsidRPr="00AB5BA3" w:rsidRDefault="004648AD" w:rsidP="00B823AA">
      <w:pPr>
        <w:pStyle w:val="Ttulo21"/>
      </w:pPr>
      <w:r>
        <w:t>MARIA FERNANDA ROBAYO LAGUNA</w:t>
      </w:r>
    </w:p>
    <w:p w14:paraId="3C360463" w14:textId="13EBC303" w:rsidR="00E81978" w:rsidRPr="00AB5BA3" w:rsidRDefault="004648AD" w:rsidP="00B823AA">
      <w:pPr>
        <w:pStyle w:val="Ttulo21"/>
      </w:pPr>
      <w:r>
        <w:t>CORHUILA</w:t>
      </w:r>
    </w:p>
    <w:p w14:paraId="7F532BD1" w14:textId="464A0EF5" w:rsidR="00E81978" w:rsidRPr="00AB5BA3" w:rsidRDefault="00E81978">
      <w:pPr>
        <w:pStyle w:val="Ttulo"/>
      </w:pPr>
    </w:p>
    <w:p w14:paraId="4184E132" w14:textId="23394913" w:rsidR="00E81978" w:rsidRDefault="00E81978" w:rsidP="004648AD">
      <w:pPr>
        <w:pStyle w:val="Ttulo5"/>
      </w:pPr>
    </w:p>
    <w:p w14:paraId="2CD7F4D4" w14:textId="77777777" w:rsidR="004648AD" w:rsidRDefault="004648AD" w:rsidP="004648AD"/>
    <w:p w14:paraId="47FD1A96" w14:textId="77777777" w:rsidR="004648AD" w:rsidRDefault="004648AD" w:rsidP="004648AD"/>
    <w:p w14:paraId="7F7A63B7" w14:textId="77777777" w:rsidR="004648AD" w:rsidRDefault="004648AD" w:rsidP="004648AD"/>
    <w:p w14:paraId="4A23AA44" w14:textId="77777777" w:rsidR="004648AD" w:rsidRDefault="004648AD" w:rsidP="004648AD"/>
    <w:p w14:paraId="3F9595A0" w14:textId="77777777" w:rsidR="004648AD" w:rsidRDefault="004648AD" w:rsidP="004648AD"/>
    <w:p w14:paraId="72DC35FB" w14:textId="77777777" w:rsidR="004648AD" w:rsidRDefault="004648AD" w:rsidP="004648AD"/>
    <w:p w14:paraId="4B43BF9D" w14:textId="77777777" w:rsidR="004648AD" w:rsidRDefault="004648AD" w:rsidP="004648AD"/>
    <w:p w14:paraId="7A635F59" w14:textId="77777777" w:rsidR="004648AD" w:rsidRDefault="004648AD" w:rsidP="004648AD"/>
    <w:p w14:paraId="2F214234" w14:textId="77777777" w:rsidR="004648AD" w:rsidRDefault="004648AD" w:rsidP="004648AD"/>
    <w:p w14:paraId="4B36C761" w14:textId="77777777" w:rsidR="004648AD" w:rsidRDefault="004648AD" w:rsidP="004648AD"/>
    <w:p w14:paraId="7AD33BC1" w14:textId="77777777" w:rsidR="004648AD" w:rsidRDefault="004648AD" w:rsidP="004648AD"/>
    <w:p w14:paraId="1B64D159" w14:textId="77777777" w:rsidR="004648AD" w:rsidRDefault="004648AD" w:rsidP="004648AD"/>
    <w:p w14:paraId="32CAB996" w14:textId="5D174C46" w:rsidR="004648AD" w:rsidRDefault="004648AD" w:rsidP="004648AD"/>
    <w:p w14:paraId="4441E06D" w14:textId="69E5AC0A" w:rsidR="004648AD" w:rsidRDefault="004648AD" w:rsidP="004648AD">
      <w:r w:rsidRPr="004648AD">
        <w:drawing>
          <wp:anchor distT="0" distB="0" distL="114300" distR="114300" simplePos="0" relativeHeight="251658240" behindDoc="0" locked="0" layoutInCell="1" allowOverlap="1" wp14:anchorId="2B01C8E0" wp14:editId="1CFCA1B4">
            <wp:simplePos x="0" y="0"/>
            <wp:positionH relativeFrom="column">
              <wp:posOffset>571500</wp:posOffset>
            </wp:positionH>
            <wp:positionV relativeFrom="paragraph">
              <wp:posOffset>502920</wp:posOffset>
            </wp:positionV>
            <wp:extent cx="2735580" cy="3301365"/>
            <wp:effectExtent l="0" t="0" r="7620" b="0"/>
            <wp:wrapTopAndBottom/>
            <wp:docPr id="51476546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65465" name="Imagen 1" descr="Gráfic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PRIMERA PANTALLA </w:t>
      </w:r>
    </w:p>
    <w:p w14:paraId="28CCA077" w14:textId="77777777" w:rsidR="004648AD" w:rsidRDefault="004648AD" w:rsidP="004648AD"/>
    <w:p w14:paraId="7B5255BA" w14:textId="09447A6B" w:rsidR="004648AD" w:rsidRDefault="004648AD" w:rsidP="004648AD">
      <w:r>
        <w:t>SEGUNDA PANTALLA</w:t>
      </w:r>
    </w:p>
    <w:p w14:paraId="21AF6416" w14:textId="23190F06" w:rsidR="004648AD" w:rsidRDefault="004648AD" w:rsidP="004648AD">
      <w:r w:rsidRPr="004648AD">
        <w:drawing>
          <wp:anchor distT="0" distB="0" distL="114300" distR="114300" simplePos="0" relativeHeight="251659264" behindDoc="0" locked="0" layoutInCell="1" allowOverlap="1" wp14:anchorId="218E2F29" wp14:editId="12032F1C">
            <wp:simplePos x="0" y="0"/>
            <wp:positionH relativeFrom="column">
              <wp:posOffset>655320</wp:posOffset>
            </wp:positionH>
            <wp:positionV relativeFrom="paragraph">
              <wp:posOffset>219075</wp:posOffset>
            </wp:positionV>
            <wp:extent cx="2049780" cy="3103245"/>
            <wp:effectExtent l="0" t="0" r="7620" b="1905"/>
            <wp:wrapTopAndBottom/>
            <wp:docPr id="13326274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7478" name="Imagen 1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3F655" w14:textId="6D83929C" w:rsidR="004648AD" w:rsidRDefault="004648AD" w:rsidP="004648AD"/>
    <w:p w14:paraId="6CC92299" w14:textId="77777777" w:rsidR="004648AD" w:rsidRDefault="004648AD" w:rsidP="004648AD"/>
    <w:p w14:paraId="0D91F3A3" w14:textId="0E8F22C2" w:rsidR="004648AD" w:rsidRDefault="004648AD" w:rsidP="004648AD"/>
    <w:p w14:paraId="32B59CB1" w14:textId="15CA7FE0" w:rsidR="004648AD" w:rsidRDefault="004648AD" w:rsidP="004648AD">
      <w:r w:rsidRPr="004648AD">
        <w:drawing>
          <wp:anchor distT="0" distB="0" distL="114300" distR="114300" simplePos="0" relativeHeight="251660288" behindDoc="0" locked="0" layoutInCell="1" allowOverlap="1" wp14:anchorId="7AF731CB" wp14:editId="13E087D4">
            <wp:simplePos x="0" y="0"/>
            <wp:positionH relativeFrom="column">
              <wp:posOffset>609600</wp:posOffset>
            </wp:positionH>
            <wp:positionV relativeFrom="paragraph">
              <wp:posOffset>426720</wp:posOffset>
            </wp:positionV>
            <wp:extent cx="1516380" cy="2849880"/>
            <wp:effectExtent l="0" t="0" r="7620" b="7620"/>
            <wp:wrapTopAndBottom/>
            <wp:docPr id="5065878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7862" name="Imagen 1" descr="Interfaz de usuario gráfica, Aplicación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TERCERA PANTALLA</w:t>
      </w:r>
    </w:p>
    <w:p w14:paraId="25C8440B" w14:textId="7E4E4EA9" w:rsidR="004648AD" w:rsidRDefault="004648AD" w:rsidP="004648AD">
      <w:pPr>
        <w:ind w:firstLine="0"/>
      </w:pPr>
    </w:p>
    <w:p w14:paraId="519DA563" w14:textId="5D55FE08" w:rsidR="004648AD" w:rsidRDefault="004648AD" w:rsidP="004648AD">
      <w:r>
        <w:t>CUARTA PANTALLA</w:t>
      </w:r>
    </w:p>
    <w:p w14:paraId="0DBF150D" w14:textId="1498823A" w:rsidR="004648AD" w:rsidRDefault="004648AD" w:rsidP="004648AD">
      <w:r>
        <w:rPr>
          <w:noProof/>
        </w:rPr>
        <w:drawing>
          <wp:anchor distT="0" distB="0" distL="114300" distR="114300" simplePos="0" relativeHeight="251661312" behindDoc="0" locked="0" layoutInCell="1" allowOverlap="1" wp14:anchorId="6AF971D3" wp14:editId="7F7FFB0B">
            <wp:simplePos x="0" y="0"/>
            <wp:positionH relativeFrom="column">
              <wp:posOffset>342900</wp:posOffset>
            </wp:positionH>
            <wp:positionV relativeFrom="paragraph">
              <wp:posOffset>22860</wp:posOffset>
            </wp:positionV>
            <wp:extent cx="1973580" cy="3710742"/>
            <wp:effectExtent l="0" t="0" r="7620" b="4445"/>
            <wp:wrapTopAndBottom/>
            <wp:docPr id="1407267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71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CE005" w14:textId="1349615C" w:rsidR="004648AD" w:rsidRDefault="004648AD" w:rsidP="004648AD"/>
    <w:p w14:paraId="44CF8589" w14:textId="77777777" w:rsidR="004648AD" w:rsidRDefault="004648AD" w:rsidP="004648AD"/>
    <w:p w14:paraId="639C8764" w14:textId="6EEBDCAA" w:rsidR="004648AD" w:rsidRDefault="004648AD" w:rsidP="004648AD">
      <w:r>
        <w:t>QUINTA PANTLLA</w:t>
      </w:r>
    </w:p>
    <w:p w14:paraId="2D0C743E" w14:textId="77777777" w:rsidR="004648AD" w:rsidRDefault="004648AD" w:rsidP="004648AD"/>
    <w:p w14:paraId="55CC81C5" w14:textId="75B018DA" w:rsidR="004648AD" w:rsidRDefault="004648AD" w:rsidP="004648AD">
      <w:r w:rsidRPr="004648AD">
        <w:drawing>
          <wp:inline distT="0" distB="0" distL="0" distR="0" wp14:anchorId="7FB66558" wp14:editId="4C7B674B">
            <wp:extent cx="2324100" cy="3625040"/>
            <wp:effectExtent l="0" t="0" r="0" b="0"/>
            <wp:docPr id="2224464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64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748" cy="36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1E3F" w14:textId="093C92E9" w:rsidR="004648AD" w:rsidRDefault="004648AD" w:rsidP="004648AD"/>
    <w:p w14:paraId="7AE29A60" w14:textId="47B7D15B" w:rsidR="004648AD" w:rsidRDefault="004648AD" w:rsidP="004648AD"/>
    <w:p w14:paraId="31D0634C" w14:textId="77777777" w:rsidR="004648AD" w:rsidRDefault="004648AD" w:rsidP="004648AD"/>
    <w:p w14:paraId="254E9BE7" w14:textId="77777777" w:rsidR="004648AD" w:rsidRPr="004648AD" w:rsidRDefault="004648AD" w:rsidP="004648AD"/>
    <w:sectPr w:rsidR="004648AD" w:rsidRPr="004648AD" w:rsidSect="002C37BD">
      <w:headerReference w:type="default" r:id="rId13"/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58E65" w14:textId="77777777" w:rsidR="007C30EA" w:rsidRDefault="007C30EA">
      <w:pPr>
        <w:spacing w:line="240" w:lineRule="auto"/>
      </w:pPr>
      <w:r>
        <w:separator/>
      </w:r>
    </w:p>
    <w:p w14:paraId="01F48619" w14:textId="77777777" w:rsidR="007C30EA" w:rsidRDefault="007C30EA"/>
  </w:endnote>
  <w:endnote w:type="continuationSeparator" w:id="0">
    <w:p w14:paraId="68D957CE" w14:textId="77777777" w:rsidR="007C30EA" w:rsidRDefault="007C30EA">
      <w:pPr>
        <w:spacing w:line="240" w:lineRule="auto"/>
      </w:pPr>
      <w:r>
        <w:continuationSeparator/>
      </w:r>
    </w:p>
    <w:p w14:paraId="750A6D99" w14:textId="77777777" w:rsidR="007C30EA" w:rsidRDefault="007C3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89A6C" w14:textId="77777777" w:rsidR="007C30EA" w:rsidRDefault="007C30EA">
      <w:pPr>
        <w:spacing w:line="240" w:lineRule="auto"/>
      </w:pPr>
      <w:r>
        <w:separator/>
      </w:r>
    </w:p>
    <w:p w14:paraId="2D68EB1D" w14:textId="77777777" w:rsidR="007C30EA" w:rsidRDefault="007C30EA"/>
  </w:footnote>
  <w:footnote w:type="continuationSeparator" w:id="0">
    <w:p w14:paraId="70359B14" w14:textId="77777777" w:rsidR="007C30EA" w:rsidRDefault="007C30EA">
      <w:pPr>
        <w:spacing w:line="240" w:lineRule="auto"/>
      </w:pPr>
      <w:r>
        <w:continuationSeparator/>
      </w:r>
    </w:p>
    <w:p w14:paraId="538B3FC8" w14:textId="77777777" w:rsidR="007C30EA" w:rsidRDefault="007C30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4B5B" w14:textId="0224DB0A" w:rsidR="00E81978" w:rsidRDefault="00000000">
    <w:pPr>
      <w:pStyle w:val="Encabezado"/>
    </w:pPr>
    <w:sdt>
      <w:sdtPr>
        <w:rPr>
          <w:rStyle w:val="Textoennegrita"/>
        </w:rPr>
        <w:alias w:val="Encabezado"/>
        <w:tag w:val=""/>
        <w:id w:val="12739865"/>
        <w:placeholder>
          <w:docPart w:val="EA18BEA621E24509893B64EE5CB51B3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4648AD">
          <w:rPr>
            <w:rStyle w:val="Textoennegrita"/>
          </w:rPr>
          <w:t>pROGRAMACION MOVIL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65EB" w14:textId="0A7B6291" w:rsidR="00E81978" w:rsidRPr="004648AD" w:rsidRDefault="004648AD">
    <w:pPr>
      <w:pStyle w:val="Encabezado"/>
      <w:rPr>
        <w:rStyle w:val="Textoennegrita"/>
        <w:lang w:val="es-CO"/>
      </w:rPr>
    </w:pPr>
    <w:r>
      <w:rPr>
        <w:lang w:val="es-CO" w:bidi="es-ES"/>
      </w:rPr>
      <w:t>PROGRAMACION MOVIL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0263515">
    <w:abstractNumId w:val="9"/>
  </w:num>
  <w:num w:numId="2" w16cid:durableId="1952740607">
    <w:abstractNumId w:val="7"/>
  </w:num>
  <w:num w:numId="3" w16cid:durableId="1306819260">
    <w:abstractNumId w:val="6"/>
  </w:num>
  <w:num w:numId="4" w16cid:durableId="102310484">
    <w:abstractNumId w:val="5"/>
  </w:num>
  <w:num w:numId="5" w16cid:durableId="1873569770">
    <w:abstractNumId w:val="4"/>
  </w:num>
  <w:num w:numId="6" w16cid:durableId="1160344235">
    <w:abstractNumId w:val="8"/>
  </w:num>
  <w:num w:numId="7" w16cid:durableId="1226113086">
    <w:abstractNumId w:val="3"/>
  </w:num>
  <w:num w:numId="8" w16cid:durableId="922296732">
    <w:abstractNumId w:val="2"/>
  </w:num>
  <w:num w:numId="9" w16cid:durableId="1496729457">
    <w:abstractNumId w:val="1"/>
  </w:num>
  <w:num w:numId="10" w16cid:durableId="904222497">
    <w:abstractNumId w:val="0"/>
  </w:num>
  <w:num w:numId="11" w16cid:durableId="521670407">
    <w:abstractNumId w:val="9"/>
    <w:lvlOverride w:ilvl="0">
      <w:startOverride w:val="1"/>
    </w:lvlOverride>
  </w:num>
  <w:num w:numId="12" w16cid:durableId="1191991202">
    <w:abstractNumId w:val="13"/>
  </w:num>
  <w:num w:numId="13" w16cid:durableId="2094164674">
    <w:abstractNumId w:val="11"/>
  </w:num>
  <w:num w:numId="14" w16cid:durableId="2089955797">
    <w:abstractNumId w:val="10"/>
  </w:num>
  <w:num w:numId="15" w16cid:durableId="9859390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D"/>
    <w:rsid w:val="00004CE2"/>
    <w:rsid w:val="000D3F41"/>
    <w:rsid w:val="000E5BA7"/>
    <w:rsid w:val="001F0C14"/>
    <w:rsid w:val="002B1EF5"/>
    <w:rsid w:val="002C37BD"/>
    <w:rsid w:val="00355DCA"/>
    <w:rsid w:val="004648AD"/>
    <w:rsid w:val="00551A02"/>
    <w:rsid w:val="005534FA"/>
    <w:rsid w:val="005D3A03"/>
    <w:rsid w:val="006467CE"/>
    <w:rsid w:val="006E6B83"/>
    <w:rsid w:val="007C30EA"/>
    <w:rsid w:val="008002C0"/>
    <w:rsid w:val="00830316"/>
    <w:rsid w:val="00844E96"/>
    <w:rsid w:val="008C5323"/>
    <w:rsid w:val="009A6A3B"/>
    <w:rsid w:val="00AB5BA3"/>
    <w:rsid w:val="00AF2C87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A5545D"/>
  <w15:chartTrackingRefBased/>
  <w15:docId w15:val="{CD70C816-BBF5-420C-8CA1-D45A2D6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gun\AppData\Local\Microsoft\Office\16.0\DTS\es-CO%7b6213C957-B33F-4FED-B670-B7CB17F00CFB%7d\%7b43EA7147-2AA2-46A9-9CA9-E6C398DD7860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3864E023F584566BD19A64909C8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674D-9217-4ADD-B2BE-D5BA2F13DE88}"/>
      </w:docPartPr>
      <w:docPartBody>
        <w:p w:rsidR="00000000" w:rsidRDefault="00000000">
          <w:pPr>
            <w:pStyle w:val="03864E023F584566BD19A64909C8E6D1"/>
          </w:pPr>
          <w:r w:rsidRPr="00AB5BA3">
            <w:rPr>
              <w:lang w:bidi="es-ES"/>
            </w:rPr>
            <w:t xml:space="preserve">[Título aquí, </w:t>
          </w:r>
          <w:r w:rsidRPr="00AB5BA3">
            <w:rPr>
              <w:lang w:bidi="es-ES"/>
            </w:rPr>
            <w:t>hasta 12 palabras, en una o dos líneas]</w:t>
          </w:r>
        </w:p>
      </w:docPartBody>
    </w:docPart>
    <w:docPart>
      <w:docPartPr>
        <w:name w:val="EA18BEA621E24509893B64EE5CB5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D14F9-E737-4CDA-A5F0-934F65120C9E}"/>
      </w:docPartPr>
      <w:docPartBody>
        <w:p w:rsidR="00000000" w:rsidRDefault="00000000">
          <w:pPr>
            <w:pStyle w:val="EA18BEA621E24509893B64EE5CB51B3C"/>
          </w:pPr>
          <w:r w:rsidRPr="00AB5BA3">
            <w:rPr>
              <w:lang w:bidi="es-ES"/>
            </w:rPr>
            <w:t>Título de ilustraciones: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7A"/>
    <w:rsid w:val="000E5BA7"/>
    <w:rsid w:val="00F4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864E023F584566BD19A64909C8E6D1">
    <w:name w:val="03864E023F584566BD19A64909C8E6D1"/>
  </w:style>
  <w:style w:type="paragraph" w:customStyle="1" w:styleId="D6E6762CD9914626AE6B5CEABDC61608">
    <w:name w:val="D6E6762CD9914626AE6B5CEABDC61608"/>
  </w:style>
  <w:style w:type="paragraph" w:customStyle="1" w:styleId="1D411C24E2984E8793C3AC1703C1E2D1">
    <w:name w:val="1D411C24E2984E8793C3AC1703C1E2D1"/>
  </w:style>
  <w:style w:type="paragraph" w:customStyle="1" w:styleId="8D9D96205EE343A8AD140B8C87DC1A4D">
    <w:name w:val="8D9D96205EE343A8AD140B8C87DC1A4D"/>
  </w:style>
  <w:style w:type="paragraph" w:customStyle="1" w:styleId="F4CE6A4DC3F84131BDD73BA816BB2C82">
    <w:name w:val="F4CE6A4DC3F84131BDD73BA816BB2C82"/>
  </w:style>
  <w:style w:type="paragraph" w:customStyle="1" w:styleId="93897933174C403E8744A9365CEF7BE5">
    <w:name w:val="93897933174C403E8744A9365CEF7BE5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5FE9B0BF725A44A3B8012AA90C699FCF">
    <w:name w:val="5FE9B0BF725A44A3B8012AA90C699FCF"/>
  </w:style>
  <w:style w:type="paragraph" w:customStyle="1" w:styleId="8B6A5585E8F040DAB3B6DD572B20F75A">
    <w:name w:val="8B6A5585E8F040DAB3B6DD572B20F75A"/>
  </w:style>
  <w:style w:type="paragraph" w:customStyle="1" w:styleId="7174E5D876AB4DE99BA803A7A3A968CE">
    <w:name w:val="7174E5D876AB4DE99BA803A7A3A968CE"/>
  </w:style>
  <w:style w:type="paragraph" w:customStyle="1" w:styleId="B87BCCC6A27A4BF8ABF4C1F44C3603B3">
    <w:name w:val="B87BCCC6A27A4BF8ABF4C1F44C3603B3"/>
  </w:style>
  <w:style w:type="paragraph" w:customStyle="1" w:styleId="B77F924C631945F8B0F40768FE854244">
    <w:name w:val="B77F924C631945F8B0F40768FE854244"/>
  </w:style>
  <w:style w:type="paragraph" w:customStyle="1" w:styleId="D2F8C7FEBD9A4005BC05E74C0D3F5717">
    <w:name w:val="D2F8C7FEBD9A4005BC05E74C0D3F5717"/>
  </w:style>
  <w:style w:type="paragraph" w:customStyle="1" w:styleId="63E721836DD94207B0BBA85A1E7C4E10">
    <w:name w:val="63E721836DD94207B0BBA85A1E7C4E10"/>
  </w:style>
  <w:style w:type="paragraph" w:customStyle="1" w:styleId="161A5CFB630E4C3AB3D509F8610004BD">
    <w:name w:val="161A5CFB630E4C3AB3D509F8610004BD"/>
  </w:style>
  <w:style w:type="paragraph" w:customStyle="1" w:styleId="7D5C276655E34CEA9803E020F7773F12">
    <w:name w:val="7D5C276655E34CEA9803E020F7773F12"/>
  </w:style>
  <w:style w:type="paragraph" w:customStyle="1" w:styleId="5A77879686094FAD9079AE97D2FC5310">
    <w:name w:val="5A77879686094FAD9079AE97D2FC5310"/>
  </w:style>
  <w:style w:type="paragraph" w:customStyle="1" w:styleId="BB643967E977453095AB2C8DF006D1F6">
    <w:name w:val="BB643967E977453095AB2C8DF006D1F6"/>
  </w:style>
  <w:style w:type="paragraph" w:customStyle="1" w:styleId="AF59C42EE17F42DF852E7CB5A9EBFA1E">
    <w:name w:val="AF59C42EE17F42DF852E7CB5A9EBFA1E"/>
  </w:style>
  <w:style w:type="paragraph" w:customStyle="1" w:styleId="9607C319816F40E3AABC70706A7A4A90">
    <w:name w:val="9607C319816F40E3AABC70706A7A4A90"/>
  </w:style>
  <w:style w:type="paragraph" w:customStyle="1" w:styleId="40AD1774FF2043BD9FEA0B7F257B1AAA">
    <w:name w:val="40AD1774FF2043BD9FEA0B7F257B1AAA"/>
  </w:style>
  <w:style w:type="paragraph" w:customStyle="1" w:styleId="1D35204BCAFF4D3D8E5005D23AD86C8F">
    <w:name w:val="1D35204BCAFF4D3D8E5005D23AD86C8F"/>
  </w:style>
  <w:style w:type="paragraph" w:customStyle="1" w:styleId="FB32673ED81F47CF95080D536874D5D0">
    <w:name w:val="FB32673ED81F47CF95080D536874D5D0"/>
  </w:style>
  <w:style w:type="paragraph" w:customStyle="1" w:styleId="DC16C5886D304E4B816EBFBE6144BB18">
    <w:name w:val="DC16C5886D304E4B816EBFBE6144BB18"/>
  </w:style>
  <w:style w:type="paragraph" w:customStyle="1" w:styleId="43D36DF2D5924FE3ACB1BB48AF675490">
    <w:name w:val="43D36DF2D5924FE3ACB1BB48AF675490"/>
  </w:style>
  <w:style w:type="paragraph" w:customStyle="1" w:styleId="55C800B9707F42A88A3CAD1985D7A92F">
    <w:name w:val="55C800B9707F42A88A3CAD1985D7A92F"/>
  </w:style>
  <w:style w:type="paragraph" w:customStyle="1" w:styleId="52D1AE62B3594A969B2151BB7054B207">
    <w:name w:val="52D1AE62B3594A969B2151BB7054B207"/>
  </w:style>
  <w:style w:type="paragraph" w:customStyle="1" w:styleId="813BC676C2544D6E9D6398E5B8055151">
    <w:name w:val="813BC676C2544D6E9D6398E5B8055151"/>
  </w:style>
  <w:style w:type="paragraph" w:customStyle="1" w:styleId="5D8D37C622D54215BCDD77B53BB9F46B">
    <w:name w:val="5D8D37C622D54215BCDD77B53BB9F46B"/>
  </w:style>
  <w:style w:type="paragraph" w:customStyle="1" w:styleId="6149873661FE43388C6096379F31D1A2">
    <w:name w:val="6149873661FE43388C6096379F31D1A2"/>
  </w:style>
  <w:style w:type="paragraph" w:customStyle="1" w:styleId="6B21A272CC0C492898BFD29063B566A5">
    <w:name w:val="6B21A272CC0C492898BFD29063B566A5"/>
  </w:style>
  <w:style w:type="paragraph" w:customStyle="1" w:styleId="7C548E62E5AD48738517E973DA1B0C06">
    <w:name w:val="7C548E62E5AD48738517E973DA1B0C06"/>
  </w:style>
  <w:style w:type="paragraph" w:customStyle="1" w:styleId="8D636669815842758A46CADB5DAF73F4">
    <w:name w:val="8D636669815842758A46CADB5DAF73F4"/>
  </w:style>
  <w:style w:type="paragraph" w:customStyle="1" w:styleId="AFB7E0732CDB45879D475A22A3AB535D">
    <w:name w:val="AFB7E0732CDB45879D475A22A3AB535D"/>
  </w:style>
  <w:style w:type="paragraph" w:customStyle="1" w:styleId="95A04C14FEE541CF92E1B113ADF71052">
    <w:name w:val="95A04C14FEE541CF92E1B113ADF71052"/>
  </w:style>
  <w:style w:type="paragraph" w:customStyle="1" w:styleId="763D2407FDC747B38F2A1ABF6DAB2F09">
    <w:name w:val="763D2407FDC747B38F2A1ABF6DAB2F09"/>
  </w:style>
  <w:style w:type="paragraph" w:customStyle="1" w:styleId="6E9BCBE730274BD2B7280A0D9EA2D420">
    <w:name w:val="6E9BCBE730274BD2B7280A0D9EA2D420"/>
  </w:style>
  <w:style w:type="paragraph" w:customStyle="1" w:styleId="6A46AECA40FD49A9B8BE100C835522ED">
    <w:name w:val="6A46AECA40FD49A9B8BE100C835522ED"/>
  </w:style>
  <w:style w:type="paragraph" w:customStyle="1" w:styleId="B67E674663164B6C91A105263F7E959D">
    <w:name w:val="B67E674663164B6C91A105263F7E959D"/>
  </w:style>
  <w:style w:type="paragraph" w:customStyle="1" w:styleId="7B93AD88F27145BC9A6A5DDF3A7A0EA2">
    <w:name w:val="7B93AD88F27145BC9A6A5DDF3A7A0EA2"/>
  </w:style>
  <w:style w:type="paragraph" w:customStyle="1" w:styleId="2939AF1BE5A649848992D6F27BEC177C">
    <w:name w:val="2939AF1BE5A649848992D6F27BEC177C"/>
  </w:style>
  <w:style w:type="paragraph" w:customStyle="1" w:styleId="A63DCD463EB34A0C98A364B00A5F521F">
    <w:name w:val="A63DCD463EB34A0C98A364B00A5F521F"/>
  </w:style>
  <w:style w:type="paragraph" w:customStyle="1" w:styleId="39B95334708A400C908E72EAE66E494A">
    <w:name w:val="39B95334708A400C908E72EAE66E494A"/>
  </w:style>
  <w:style w:type="paragraph" w:customStyle="1" w:styleId="B22C9ADC2EF54929899B7C7EC098269B">
    <w:name w:val="B22C9ADC2EF54929899B7C7EC098269B"/>
  </w:style>
  <w:style w:type="paragraph" w:customStyle="1" w:styleId="BD04BFDE323646BB9969962CDE39B7C2">
    <w:name w:val="BD04BFDE323646BB9969962CDE39B7C2"/>
  </w:style>
  <w:style w:type="paragraph" w:customStyle="1" w:styleId="5711553038B244AEB8A2D11007BC6B83">
    <w:name w:val="5711553038B244AEB8A2D11007BC6B83"/>
  </w:style>
  <w:style w:type="paragraph" w:customStyle="1" w:styleId="BBCE4D6B0D9048DD9E5DA840035C4349">
    <w:name w:val="BBCE4D6B0D9048DD9E5DA840035C4349"/>
  </w:style>
  <w:style w:type="paragraph" w:customStyle="1" w:styleId="036F3E32FD084EBCAAA13B495203D0CB">
    <w:name w:val="036F3E32FD084EBCAAA13B495203D0CB"/>
  </w:style>
  <w:style w:type="paragraph" w:customStyle="1" w:styleId="E64006F8028544E6A595F0EEA226B25A">
    <w:name w:val="E64006F8028544E6A595F0EEA226B25A"/>
  </w:style>
  <w:style w:type="paragraph" w:customStyle="1" w:styleId="E237B9C67BC64CFD89025C120E8EDA96">
    <w:name w:val="E237B9C67BC64CFD89025C120E8EDA96"/>
  </w:style>
  <w:style w:type="paragraph" w:customStyle="1" w:styleId="9713E14DBF85466AA28A2CE7B4A075D5">
    <w:name w:val="9713E14DBF85466AA28A2CE7B4A075D5"/>
  </w:style>
  <w:style w:type="paragraph" w:customStyle="1" w:styleId="0C04960CEAC74FC4AFB09580E122A348">
    <w:name w:val="0C04960CEAC74FC4AFB09580E122A348"/>
  </w:style>
  <w:style w:type="paragraph" w:customStyle="1" w:styleId="75183AA843B345AEAFC6CCA118EDBFD9">
    <w:name w:val="75183AA843B345AEAFC6CCA118EDBFD9"/>
  </w:style>
  <w:style w:type="paragraph" w:customStyle="1" w:styleId="3A33E734635745F381473DA4178C76B6">
    <w:name w:val="3A33E734635745F381473DA4178C76B6"/>
  </w:style>
  <w:style w:type="paragraph" w:customStyle="1" w:styleId="5EDB43AE17504EAC95C9A693D999CFCC">
    <w:name w:val="5EDB43AE17504EAC95C9A693D999CFCC"/>
  </w:style>
  <w:style w:type="paragraph" w:customStyle="1" w:styleId="7E8BB7BCE0774B91A93301A94782E380">
    <w:name w:val="7E8BB7BCE0774B91A93301A94782E380"/>
  </w:style>
  <w:style w:type="paragraph" w:customStyle="1" w:styleId="0CEB3D5EC9FE44839FD640C2DB5593EC">
    <w:name w:val="0CEB3D5EC9FE44839FD640C2DB5593EC"/>
  </w:style>
  <w:style w:type="paragraph" w:customStyle="1" w:styleId="D986DFF45EA24B9CAC652253895189E5">
    <w:name w:val="D986DFF45EA24B9CAC652253895189E5"/>
  </w:style>
  <w:style w:type="paragraph" w:customStyle="1" w:styleId="F850A9DF70C24B539D85C0D9A2A5F723">
    <w:name w:val="F850A9DF70C24B539D85C0D9A2A5F723"/>
  </w:style>
  <w:style w:type="paragraph" w:customStyle="1" w:styleId="7FF21A50AE2C4EF8B9A42CD0322C5092">
    <w:name w:val="7FF21A50AE2C4EF8B9A42CD0322C5092"/>
  </w:style>
  <w:style w:type="paragraph" w:customStyle="1" w:styleId="EC8A8025430C4DBC88594C4C7CE873D6">
    <w:name w:val="EC8A8025430C4DBC88594C4C7CE873D6"/>
  </w:style>
  <w:style w:type="paragraph" w:customStyle="1" w:styleId="60389693BC8D4C57A5C74C3E0BF6B030">
    <w:name w:val="60389693BC8D4C57A5C74C3E0BF6B030"/>
  </w:style>
  <w:style w:type="paragraph" w:customStyle="1" w:styleId="EA18BEA621E24509893B64EE5CB51B3C">
    <w:name w:val="EA18BEA621E24509893B64EE5CB51B3C"/>
  </w:style>
  <w:style w:type="paragraph" w:customStyle="1" w:styleId="0665611A002C46FCAAFB61A953751150">
    <w:name w:val="0665611A002C46FCAAFB61A953751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pROGRAMACION MOVIL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{43EA7147-2AA2-46A9-9CA9-E6C398DD7860}tf03982351_win32</Template>
  <TotalTime>8</TotalTime>
  <Pages>4</Pages>
  <Words>21</Words>
  <Characters>156</Characters>
  <Application>Microsoft Office Word</Application>
  <DocSecurity>0</DocSecurity>
  <Lines>52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MOVIL</dc:title>
  <dc:subject/>
  <dc:creator>maria robayo</dc:creator>
  <cp:keywords/>
  <dc:description/>
  <cp:lastModifiedBy>Maria Fernanda Robayo Laguna</cp:lastModifiedBy>
  <cp:revision>1</cp:revision>
  <dcterms:created xsi:type="dcterms:W3CDTF">2025-03-11T13:55:00Z</dcterms:created>
  <dcterms:modified xsi:type="dcterms:W3CDTF">2025-03-11T14:03:00Z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ade56786-d99d-4153-870a-1719e98264c0</vt:lpwstr>
  </property>
</Properties>
</file>